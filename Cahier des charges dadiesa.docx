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F66BB5" w:rsidP="00AA463F">
            <w:pPr>
              <w:pStyle w:val="NOM"/>
            </w:pPr>
            <w:r>
              <w:t>Dadié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F66BB5">
              <w:t>Samuel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F66BB5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F66BB5" w:rsidP="00F66BB5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29.05.2017 au 26.06.2017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F66BB5" w:rsidP="00F66BB5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08H00 à 16H35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F66BB5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100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872E2D" w:rsidP="001A1C17">
            <w:pPr>
              <w:pStyle w:val="Corpsdetexte"/>
              <w:spacing w:after="0"/>
              <w:ind w:left="426"/>
              <w:jc w:val="both"/>
            </w:pPr>
            <w:proofErr w:type="spellStart"/>
            <w:r>
              <w:t>Sabacc</w:t>
            </w:r>
            <w:proofErr w:type="spellEnd"/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23331E" w:rsidP="0023331E">
            <w:pPr>
              <w:pStyle w:val="Corpsdetexte"/>
              <w:spacing w:after="0"/>
              <w:ind w:left="426"/>
            </w:pPr>
            <w:r>
              <w:t xml:space="preserve">Programme de </w:t>
            </w:r>
            <w:r w:rsidR="00935B5A">
              <w:t>j</w:t>
            </w:r>
            <w:r w:rsidR="00872E2D">
              <w:t xml:space="preserve">eu de carte </w:t>
            </w:r>
            <w:proofErr w:type="spellStart"/>
            <w:r w:rsidR="00872E2D">
              <w:t>Sabacc</w:t>
            </w:r>
            <w:proofErr w:type="spellEnd"/>
            <w:r>
              <w:t xml:space="preserve"> tiré de l’univers Star Wars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872E2D" w:rsidP="00723EAA">
            <w:pPr>
              <w:pStyle w:val="Corpsdetexte"/>
              <w:spacing w:after="0"/>
              <w:ind w:left="426"/>
            </w:pPr>
            <w:r>
              <w:t>1 PC type</w:t>
            </w:r>
          </w:p>
          <w:p w:rsidR="00723EAA" w:rsidRDefault="00872E2D" w:rsidP="00723EAA">
            <w:pPr>
              <w:pStyle w:val="Corpsdetexte"/>
              <w:spacing w:after="0"/>
              <w:ind w:left="426"/>
            </w:pPr>
            <w:r>
              <w:t>1 Environnement</w:t>
            </w:r>
          </w:p>
          <w:p w:rsidR="00771EED" w:rsidRDefault="00872E2D" w:rsidP="00723EAA">
            <w:pPr>
              <w:pStyle w:val="Corpsdetexte"/>
              <w:spacing w:after="0"/>
              <w:ind w:left="426"/>
            </w:pPr>
            <w:r>
              <w:t>1 Visual Studio</w:t>
            </w:r>
          </w:p>
          <w:p w:rsidR="00723EAA" w:rsidRPr="00771EED" w:rsidRDefault="00723EAA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C04120" w:rsidRDefault="00C04120" w:rsidP="0012683C">
            <w:pPr>
              <w:pStyle w:val="Corpsdetexte"/>
              <w:spacing w:after="0"/>
              <w:ind w:left="426"/>
            </w:pPr>
            <w:r>
              <w:t>Initiation au C# (</w:t>
            </w:r>
            <w:r w:rsidR="00133201">
              <w:t>403</w:t>
            </w:r>
            <w:r>
              <w:t>)</w:t>
            </w:r>
          </w:p>
          <w:p w:rsidR="00C04120" w:rsidRDefault="00C04120" w:rsidP="0012683C">
            <w:pPr>
              <w:pStyle w:val="Corpsdetexte"/>
              <w:spacing w:after="0"/>
              <w:ind w:left="426"/>
            </w:pPr>
            <w:r>
              <w:t>Programmation orienté objet (404)</w:t>
            </w:r>
          </w:p>
          <w:p w:rsidR="00AF7342" w:rsidRDefault="00C04120" w:rsidP="0012683C">
            <w:pPr>
              <w:pStyle w:val="Corpsdetexte"/>
              <w:spacing w:after="0"/>
              <w:ind w:left="426"/>
            </w:pPr>
            <w:r>
              <w:t>Implémentation orienté objet</w:t>
            </w:r>
            <w:r w:rsidR="000F0DEE">
              <w:t xml:space="preserve"> </w:t>
            </w:r>
            <w:r>
              <w:t>(</w:t>
            </w:r>
            <w:r w:rsidR="00133201">
              <w:t>226</w:t>
            </w:r>
            <w:r>
              <w:t>)</w:t>
            </w: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23331E" w:rsidRDefault="00F66BB5" w:rsidP="009C6DF1">
      <w:pPr>
        <w:pStyle w:val="Corpsdetexte"/>
        <w:spacing w:after="0"/>
        <w:ind w:left="426"/>
      </w:pPr>
      <w:r>
        <w:t>Création d’un programme en C# afin de pouvoi</w:t>
      </w:r>
      <w:r w:rsidR="006678E8">
        <w:t xml:space="preserve">r joué au </w:t>
      </w:r>
      <w:proofErr w:type="spellStart"/>
      <w:r w:rsidR="006678E8">
        <w:t>s</w:t>
      </w:r>
      <w:r>
        <w:t>abacc</w:t>
      </w:r>
      <w:proofErr w:type="spellEnd"/>
      <w:r>
        <w:t xml:space="preserve">. </w:t>
      </w:r>
    </w:p>
    <w:p w:rsidR="00905D65" w:rsidRDefault="00D040EB" w:rsidP="009C6DF1">
      <w:pPr>
        <w:pStyle w:val="Corpsdetexte"/>
        <w:spacing w:after="0"/>
        <w:ind w:left="426"/>
      </w:pPr>
      <w:r>
        <w:t>Le but de ce jeu est d’obtenir le nombre 23 avec une suite de carte</w:t>
      </w:r>
      <w:r w:rsidR="00905D65">
        <w:t xml:space="preserve"> </w:t>
      </w:r>
      <w:r w:rsidR="0023331E">
        <w:t>d</w:t>
      </w:r>
      <w:r w:rsidR="00464A86">
        <w:t>e nombre entier compris entre +11 et -11</w:t>
      </w:r>
      <w:r>
        <w:t>.</w:t>
      </w:r>
      <w:r w:rsidR="00872E2D">
        <w:t xml:space="preserve"> </w:t>
      </w:r>
      <w:r w:rsidR="00795175">
        <w:t>Ce jeu se joue de 2 à 5 joueur</w:t>
      </w:r>
      <w:r w:rsidR="0023331E">
        <w:t>s</w:t>
      </w:r>
      <w:r w:rsidR="00795175">
        <w:t>.</w:t>
      </w:r>
    </w:p>
    <w:p w:rsidR="00034449" w:rsidRDefault="0023331E" w:rsidP="00995D43">
      <w:pPr>
        <w:pStyle w:val="Corpsdetexte"/>
        <w:spacing w:after="0"/>
        <w:ind w:left="426"/>
      </w:pPr>
      <w:r>
        <w:t>Lors du début du jeu il faut indiquer le nombre de joueurs. Puis le jeu ouvre une fenêtre pour le premier joueur. Celui-ci joue puis une fois qu’il a effectué une action la fenêtre ce ferme et celle du deuxième joueur s’ouvre</w:t>
      </w:r>
      <w:r w:rsidR="00995D43">
        <w:t>.</w:t>
      </w:r>
    </w:p>
    <w:p w:rsidR="00504BF6" w:rsidRDefault="00995D43" w:rsidP="00504BF6">
      <w:pPr>
        <w:pStyle w:val="Corpsdetexte"/>
        <w:spacing w:after="0"/>
        <w:ind w:left="426"/>
        <w:jc w:val="center"/>
      </w:pPr>
      <w:r>
        <w:rPr>
          <w:noProof/>
          <w:lang w:val="fr-CH" w:eastAsia="fr-CH"/>
        </w:rPr>
        <w:lastRenderedPageBreak/>
        <w:drawing>
          <wp:inline distT="0" distB="0" distL="0" distR="0" wp14:anchorId="7E71DB3E" wp14:editId="294ED26D">
            <wp:extent cx="3878400" cy="2438400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304" cy="24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F6" w:rsidRDefault="00504BF6" w:rsidP="009C6DF1">
      <w:pPr>
        <w:pStyle w:val="Corpsdetexte"/>
        <w:spacing w:after="0"/>
        <w:ind w:left="426"/>
      </w:pPr>
    </w:p>
    <w:p w:rsidR="00504BF6" w:rsidRDefault="00504BF6" w:rsidP="009C6DF1">
      <w:pPr>
        <w:pStyle w:val="Corpsdetexte"/>
        <w:spacing w:after="0"/>
        <w:ind w:left="426"/>
      </w:pPr>
      <w:r>
        <w:t>Déroulement d’</w:t>
      </w:r>
      <w:r w:rsidR="00800D8F">
        <w:t>une partie</w:t>
      </w:r>
      <w:r>
        <w:t> :</w:t>
      </w:r>
    </w:p>
    <w:p w:rsidR="00464A86" w:rsidRDefault="0023331E" w:rsidP="009C6DF1">
      <w:pPr>
        <w:pStyle w:val="Corpsdetexte"/>
        <w:spacing w:after="0"/>
        <w:ind w:left="426"/>
      </w:pPr>
      <w:r>
        <w:t xml:space="preserve">Au début d’une partie les joueurs </w:t>
      </w:r>
      <w:r w:rsidR="00822953">
        <w:t>obtiendront</w:t>
      </w:r>
      <w:r>
        <w:t xml:space="preserve"> 2 cartes </w:t>
      </w:r>
      <w:r w:rsidR="00822953">
        <w:t>de</w:t>
      </w:r>
      <w:r>
        <w:t xml:space="preserve"> la pioche.</w:t>
      </w:r>
      <w:r w:rsidR="006678E8">
        <w:t xml:space="preserve"> Quand le tour du joueur est venu il lance un dé de 6.</w:t>
      </w:r>
      <w:r>
        <w:t xml:space="preserve"> </w:t>
      </w:r>
      <w:r w:rsidR="006678E8">
        <w:t>Si le résultat est inférieur ou égale à 3 un échange de carte avec la pioche a lieu</w:t>
      </w:r>
      <w:r w:rsidR="00464A86">
        <w:t xml:space="preserve"> (si le joueur à moins de 5 cartes il ne donne pas de carte en échange)</w:t>
      </w:r>
      <w:r w:rsidR="006678E8">
        <w:t>. Sinon le jeu demande aux joueurs s’ils veulent annoncer leurs ma</w:t>
      </w:r>
      <w:r w:rsidR="00464A86">
        <w:t>ins</w:t>
      </w:r>
    </w:p>
    <w:p w:rsidR="0023331E" w:rsidRDefault="00464A86" w:rsidP="009C6DF1">
      <w:pPr>
        <w:pStyle w:val="Corpsdetexte"/>
        <w:spacing w:after="0"/>
        <w:ind w:left="426"/>
      </w:pPr>
      <w:r>
        <w:t>(Avant le 3</w:t>
      </w:r>
      <w:r w:rsidRPr="00464A86">
        <w:rPr>
          <w:vertAlign w:val="superscript"/>
        </w:rPr>
        <w:t>ème</w:t>
      </w:r>
      <w:r>
        <w:t xml:space="preserve"> tour on ne peut pas </w:t>
      </w:r>
      <w:r w:rsidR="00822953">
        <w:t>annoncer</w:t>
      </w:r>
      <w:r>
        <w:t xml:space="preserve"> sa main mais peut prendre </w:t>
      </w:r>
      <w:r w:rsidR="00B21E3C">
        <w:t>une carte</w:t>
      </w:r>
      <w:r>
        <w:t xml:space="preserve"> à un adversaire).</w:t>
      </w:r>
      <w:r w:rsidR="006678E8">
        <w:t xml:space="preserve"> </w:t>
      </w:r>
      <w:r>
        <w:t>L</w:t>
      </w:r>
      <w:r w:rsidR="006678E8">
        <w:t>a main le plus proche de 23 gagne 1 point.</w:t>
      </w:r>
      <w:r>
        <w:t xml:space="preserve"> Le premier joueur à 5 point gagne.</w:t>
      </w:r>
    </w:p>
    <w:p w:rsidR="00B21E3C" w:rsidRDefault="00B21E3C" w:rsidP="009C6DF1">
      <w:pPr>
        <w:pStyle w:val="Corpsdetexte"/>
        <w:spacing w:after="0"/>
        <w:ind w:left="426"/>
      </w:pPr>
      <w:r>
        <w:t xml:space="preserve">Si un joueur a </w:t>
      </w:r>
      <w:r w:rsidR="000F0DEE">
        <w:t>une main supérieure</w:t>
      </w:r>
      <w:r>
        <w:t xml:space="preserve"> à 23 ou inférieur à -23 tous </w:t>
      </w:r>
      <w:r w:rsidR="000F0DEE">
        <w:t>ses points</w:t>
      </w:r>
      <w:r>
        <w:t xml:space="preserve"> reviennent à 0.</w:t>
      </w:r>
    </w:p>
    <w:p w:rsidR="00D27EDD" w:rsidRDefault="00872E2D" w:rsidP="009C6DF1">
      <w:pPr>
        <w:pStyle w:val="Corpsdetexte"/>
        <w:spacing w:after="0"/>
        <w:ind w:left="426"/>
      </w:pPr>
      <w:r>
        <w:t>Le jeu d’origine comprend des paris. Cependant je ne vais pas l’inclure dans mon programme.</w:t>
      </w:r>
    </w:p>
    <w:p w:rsidR="00905D65" w:rsidRDefault="00905D65" w:rsidP="009C6DF1">
      <w:pPr>
        <w:pStyle w:val="Corpsdetexte"/>
        <w:spacing w:after="0"/>
        <w:ind w:left="426"/>
      </w:pPr>
    </w:p>
    <w:p w:rsidR="00905D65" w:rsidRPr="00905D65" w:rsidRDefault="00905D65" w:rsidP="009C6DF1">
      <w:pPr>
        <w:pStyle w:val="Corpsdetexte"/>
        <w:spacing w:after="0"/>
        <w:ind w:left="426"/>
      </w:pPr>
      <w:r w:rsidRPr="00905D65">
        <w:rPr>
          <w:b/>
        </w:rPr>
        <w:t xml:space="preserve">Si le temps le permet : </w:t>
      </w:r>
      <w:r>
        <w:t>Ajouter une IA (intelligence artificiel) afin de joueur tout seul.</w:t>
      </w:r>
    </w:p>
    <w:p w:rsidR="00D27EDD" w:rsidRPr="00D27EDD" w:rsidRDefault="00D27EDD" w:rsidP="002D28B5">
      <w:pPr>
        <w:pStyle w:val="Corpsdetexte"/>
        <w:spacing w:after="0"/>
        <w:ind w:left="426"/>
      </w:pP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F66BB5" w:rsidP="00F66BB5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Présentation</w:t>
            </w:r>
          </w:p>
          <w:p w:rsidR="00F66BB5" w:rsidRDefault="00133201" w:rsidP="00F66BB5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Programme C#</w:t>
            </w:r>
          </w:p>
          <w:p w:rsidR="006375AA" w:rsidRDefault="006375AA" w:rsidP="00F66BB5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Journal de travail</w:t>
            </w:r>
          </w:p>
          <w:p w:rsidR="00826C42" w:rsidRDefault="00826C42" w:rsidP="00F66BB5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Document avec manuel d’utilisation et règle du jeu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  <w:bookmarkStart w:id="0" w:name="_GoBack"/>
            <w:bookmarkEnd w:id="0"/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8238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94" w:right="851" w:bottom="794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422" w:rsidRDefault="00951422">
      <w:r>
        <w:separator/>
      </w:r>
    </w:p>
  </w:endnote>
  <w:endnote w:type="continuationSeparator" w:id="0">
    <w:p w:rsidR="00951422" w:rsidRDefault="0095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CC1" w:rsidRDefault="00935CC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7E6FBE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fr-CH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823805">
            <w:rPr>
              <w:noProof/>
              <w:sz w:val="16"/>
              <w:szCs w:val="16"/>
            </w:rPr>
            <w:t>Cahier des charges dadiesa.docx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823805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823805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F66BB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F4046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823805">
      <w:rPr>
        <w:rFonts w:cs="Arial"/>
        <w:noProof/>
        <w:snapToGrid w:val="0"/>
        <w:sz w:val="12"/>
      </w:rPr>
      <w:t>H:\Démomot\Cahier des charges dadiesa.docx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823805">
      <w:rPr>
        <w:rFonts w:cs="Arial"/>
        <w:noProof/>
        <w:snapToGrid w:val="0"/>
        <w:sz w:val="12"/>
      </w:rPr>
      <w:t>29/05/2017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823805">
      <w:rPr>
        <w:rFonts w:cs="Arial"/>
        <w:noProof/>
        <w:snapToGrid w:val="0"/>
        <w:sz w:val="12"/>
      </w:rPr>
      <w:t>15:09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823805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422" w:rsidRDefault="00951422">
      <w:r>
        <w:separator/>
      </w:r>
    </w:p>
  </w:footnote>
  <w:footnote w:type="continuationSeparator" w:id="0">
    <w:p w:rsidR="00951422" w:rsidRDefault="00951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CC1" w:rsidRDefault="00935CC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proofErr w:type="spellStart"/>
    <w:r w:rsidR="00031DE9">
      <w:rPr>
        <w:sz w:val="24"/>
        <w:szCs w:val="24"/>
      </w:rPr>
      <w:t>DemoMot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2"/>
  </w:num>
  <w:num w:numId="15">
    <w:abstractNumId w:val="1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B5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44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0DEE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DD9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3201"/>
    <w:rsid w:val="00135008"/>
    <w:rsid w:val="001416FC"/>
    <w:rsid w:val="00141AA2"/>
    <w:rsid w:val="00141F8E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B69C0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31E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27CC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293A"/>
    <w:rsid w:val="00363E35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3F7792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15B2"/>
    <w:rsid w:val="00444746"/>
    <w:rsid w:val="0044552D"/>
    <w:rsid w:val="00445959"/>
    <w:rsid w:val="00450D42"/>
    <w:rsid w:val="00452C81"/>
    <w:rsid w:val="00456089"/>
    <w:rsid w:val="00456ECA"/>
    <w:rsid w:val="00463E42"/>
    <w:rsid w:val="00464A86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04BF6"/>
    <w:rsid w:val="005101F3"/>
    <w:rsid w:val="005110B4"/>
    <w:rsid w:val="00512BA0"/>
    <w:rsid w:val="005153B4"/>
    <w:rsid w:val="00520994"/>
    <w:rsid w:val="005222F6"/>
    <w:rsid w:val="005234C3"/>
    <w:rsid w:val="005238B4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481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5AA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8E8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23F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175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E6FBE"/>
    <w:rsid w:val="007F0404"/>
    <w:rsid w:val="007F18E2"/>
    <w:rsid w:val="007F68CC"/>
    <w:rsid w:val="00800D8F"/>
    <w:rsid w:val="00801925"/>
    <w:rsid w:val="00803FAD"/>
    <w:rsid w:val="008057D9"/>
    <w:rsid w:val="00806158"/>
    <w:rsid w:val="00813BB7"/>
    <w:rsid w:val="008160B5"/>
    <w:rsid w:val="00817941"/>
    <w:rsid w:val="00822953"/>
    <w:rsid w:val="00822D08"/>
    <w:rsid w:val="00823805"/>
    <w:rsid w:val="00826C42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2E2D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05D65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B5A"/>
    <w:rsid w:val="00935CC1"/>
    <w:rsid w:val="009372A7"/>
    <w:rsid w:val="009403E6"/>
    <w:rsid w:val="00951422"/>
    <w:rsid w:val="00955F94"/>
    <w:rsid w:val="00961FBF"/>
    <w:rsid w:val="00964466"/>
    <w:rsid w:val="0096784C"/>
    <w:rsid w:val="009735AF"/>
    <w:rsid w:val="00973B94"/>
    <w:rsid w:val="00980216"/>
    <w:rsid w:val="00995D43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1C10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1E3C"/>
    <w:rsid w:val="00B22F1A"/>
    <w:rsid w:val="00B2325C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837B8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25F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120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25AD"/>
    <w:rsid w:val="00CD5082"/>
    <w:rsid w:val="00CD6139"/>
    <w:rsid w:val="00CE0641"/>
    <w:rsid w:val="00CE0A32"/>
    <w:rsid w:val="00CE1627"/>
    <w:rsid w:val="00CE1987"/>
    <w:rsid w:val="00CE3053"/>
    <w:rsid w:val="00CE321E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40EB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4EE1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1844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5586E"/>
    <w:rsid w:val="00F60D11"/>
    <w:rsid w:val="00F644D6"/>
    <w:rsid w:val="00F66BB5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2193320"/>
  <w15:docId w15:val="{711832F4-F321-41C7-A609-F7A9D578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iesa\Desktop\CdC%20dadiesa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0DCCF-AA6D-475B-AF51-CAEC721D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CdC dadiesa.dotx</Template>
  <TotalTime>304</TotalTime>
  <Pages>2</Pages>
  <Words>422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lastModifiedBy>ETML</cp:lastModifiedBy>
  <cp:revision>112</cp:revision>
  <cp:lastPrinted>2017-05-29T13:09:00Z</cp:lastPrinted>
  <dcterms:created xsi:type="dcterms:W3CDTF">2017-05-29T06:15:00Z</dcterms:created>
  <dcterms:modified xsi:type="dcterms:W3CDTF">2017-05-29T13:37:00Z</dcterms:modified>
</cp:coreProperties>
</file>